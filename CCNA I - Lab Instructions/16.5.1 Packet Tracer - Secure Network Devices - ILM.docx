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7748" w14:textId="0B3984AC" w:rsidR="004D36D7" w:rsidRPr="00FD4A68" w:rsidRDefault="00B877ED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6DAA" w:rsidRPr="00B26C73">
            <w:t>Packet Tracer - Secure Network Devices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27E3E870" w14:textId="77777777" w:rsidR="00D778DF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Description w:val="This table shows the addressing for the Device, Interface, IP Address / Mask and Default Gateway. This table contains cells marked as &quot;blank&quot; where you can record the IP address / prefix and default gateway for the PCs."/>
      </w:tblPr>
      <w:tblGrid>
        <w:gridCol w:w="1386"/>
        <w:gridCol w:w="1403"/>
        <w:gridCol w:w="2424"/>
        <w:gridCol w:w="2179"/>
        <w:gridCol w:w="2318"/>
      </w:tblGrid>
      <w:tr w:rsidR="00B45F4C" w14:paraId="404A1D01" w14:textId="77777777" w:rsidTr="00B26C73">
        <w:tc>
          <w:tcPr>
            <w:tcW w:w="14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426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B45F4C" w14:paraId="31CB1491" w14:textId="77777777" w:rsidTr="00B26C73">
        <w:tc>
          <w:tcPr>
            <w:tcW w:w="1434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40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520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250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7930AF37" w14:textId="77777777" w:rsidTr="00B26C73">
        <w:tc>
          <w:tcPr>
            <w:tcW w:w="1434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40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520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</w:t>
            </w:r>
            <w:bookmarkStart w:id="0" w:name="_GoBack"/>
            <w:bookmarkEnd w:id="0"/>
            <w:r>
              <w:t>168.2.1</w:t>
            </w:r>
          </w:p>
        </w:tc>
        <w:tc>
          <w:tcPr>
            <w:tcW w:w="2250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0250B39A" w14:textId="77777777" w:rsidTr="00B45F4C">
        <w:tc>
          <w:tcPr>
            <w:tcW w:w="1434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40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520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250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484B0D79" w14:textId="77777777" w:rsidR="00B45F4C" w:rsidRPr="00B45F4C" w:rsidRDefault="00B45F4C" w:rsidP="00B26C73">
            <w:pPr>
              <w:pStyle w:val="TableText"/>
              <w:rPr>
                <w:rStyle w:val="AnswerGray"/>
              </w:rPr>
            </w:pPr>
            <w:r w:rsidRPr="00B45F4C">
              <w:rPr>
                <w:rStyle w:val="AnswerGray"/>
              </w:rPr>
              <w:t>192.168.1.1</w:t>
            </w:r>
          </w:p>
        </w:tc>
      </w:tr>
      <w:tr w:rsidR="00B45F4C" w14:paraId="39CE9BF2" w14:textId="77777777" w:rsidTr="00B45F4C">
        <w:tc>
          <w:tcPr>
            <w:tcW w:w="1434" w:type="dxa"/>
          </w:tcPr>
          <w:p w14:paraId="6D06C9D9" w14:textId="77777777" w:rsidR="00B45F4C" w:rsidRDefault="00B45F4C" w:rsidP="00B26C73">
            <w:pPr>
              <w:pStyle w:val="TableText"/>
            </w:pPr>
            <w:r>
              <w:t>PC</w:t>
            </w:r>
          </w:p>
        </w:tc>
        <w:tc>
          <w:tcPr>
            <w:tcW w:w="1440" w:type="dxa"/>
          </w:tcPr>
          <w:p w14:paraId="387A7ECC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20" w:type="dxa"/>
          </w:tcPr>
          <w:p w14:paraId="4E5F3758" w14:textId="77777777" w:rsidR="00B45F4C" w:rsidRDefault="00B45F4C" w:rsidP="00B26C73">
            <w:pPr>
              <w:pStyle w:val="TableText"/>
            </w:pPr>
            <w:r>
              <w:t>192.168.1.2</w:t>
            </w:r>
          </w:p>
        </w:tc>
        <w:tc>
          <w:tcPr>
            <w:tcW w:w="2250" w:type="dxa"/>
          </w:tcPr>
          <w:p w14:paraId="35DAFFA3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D8DF3CC" w14:textId="77777777" w:rsidR="00B45F4C" w:rsidRPr="00B45F4C" w:rsidRDefault="00B45F4C" w:rsidP="00B26C73">
            <w:pPr>
              <w:pStyle w:val="TableText"/>
              <w:rPr>
                <w:rStyle w:val="AnswerGray"/>
              </w:rPr>
            </w:pPr>
            <w:r w:rsidRPr="00B45F4C">
              <w:rPr>
                <w:rStyle w:val="AnswerGray"/>
              </w:rPr>
              <w:t>192.168.1.1</w:t>
            </w:r>
          </w:p>
        </w:tc>
      </w:tr>
      <w:tr w:rsidR="00B45F4C" w14:paraId="44C4828F" w14:textId="77777777" w:rsidTr="00B45F4C">
        <w:tc>
          <w:tcPr>
            <w:tcW w:w="1434" w:type="dxa"/>
          </w:tcPr>
          <w:p w14:paraId="46416DA7" w14:textId="77777777" w:rsidR="00B45F4C" w:rsidRDefault="00B45F4C" w:rsidP="00B26C73">
            <w:pPr>
              <w:pStyle w:val="TableText"/>
            </w:pPr>
            <w:r>
              <w:t>Laptop</w:t>
            </w:r>
          </w:p>
        </w:tc>
        <w:tc>
          <w:tcPr>
            <w:tcW w:w="1440" w:type="dxa"/>
          </w:tcPr>
          <w:p w14:paraId="5718783B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20" w:type="dxa"/>
          </w:tcPr>
          <w:p w14:paraId="60C96418" w14:textId="77777777" w:rsidR="00B45F4C" w:rsidRDefault="00B45F4C" w:rsidP="00B26C73">
            <w:pPr>
              <w:pStyle w:val="TableText"/>
            </w:pPr>
            <w:r>
              <w:t>192.168.1.10</w:t>
            </w:r>
          </w:p>
        </w:tc>
        <w:tc>
          <w:tcPr>
            <w:tcW w:w="2250" w:type="dxa"/>
          </w:tcPr>
          <w:p w14:paraId="2911E5CE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EA9D7B2" w14:textId="77777777" w:rsidR="00B45F4C" w:rsidRPr="00B45F4C" w:rsidRDefault="00B45F4C" w:rsidP="00B26C73">
            <w:pPr>
              <w:pStyle w:val="TableText"/>
              <w:rPr>
                <w:rStyle w:val="AnswerGray"/>
              </w:rPr>
            </w:pPr>
            <w:r w:rsidRPr="00B45F4C">
              <w:rPr>
                <w:rStyle w:val="AnswerGray"/>
              </w:rPr>
              <w:t>192.168.1.1</w:t>
            </w:r>
          </w:p>
        </w:tc>
      </w:tr>
      <w:tr w:rsidR="00B45F4C" w14:paraId="49CA9E0D" w14:textId="77777777" w:rsidTr="00B45F4C">
        <w:tc>
          <w:tcPr>
            <w:tcW w:w="1434" w:type="dxa"/>
          </w:tcPr>
          <w:p w14:paraId="41D178F2" w14:textId="77777777" w:rsidR="00B45F4C" w:rsidRDefault="00B45F4C" w:rsidP="00B26C73">
            <w:pPr>
              <w:pStyle w:val="TableText"/>
            </w:pPr>
            <w:r>
              <w:t>Remote PC</w:t>
            </w:r>
          </w:p>
        </w:tc>
        <w:tc>
          <w:tcPr>
            <w:tcW w:w="1440" w:type="dxa"/>
          </w:tcPr>
          <w:p w14:paraId="1C19C351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20" w:type="dxa"/>
          </w:tcPr>
          <w:p w14:paraId="2366C761" w14:textId="77777777" w:rsidR="00B45F4C" w:rsidRDefault="00B45F4C" w:rsidP="00B26C73">
            <w:pPr>
              <w:pStyle w:val="TableText"/>
            </w:pPr>
            <w:r>
              <w:t>192.168.2.10</w:t>
            </w:r>
          </w:p>
        </w:tc>
        <w:tc>
          <w:tcPr>
            <w:tcW w:w="2250" w:type="dxa"/>
          </w:tcPr>
          <w:p w14:paraId="38FB9C9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6" w:type="dxa"/>
          </w:tcPr>
          <w:p w14:paraId="27B44512" w14:textId="77777777" w:rsidR="00B45F4C" w:rsidRPr="00B45F4C" w:rsidRDefault="00B45F4C" w:rsidP="00B26C73">
            <w:pPr>
              <w:pStyle w:val="TableText"/>
              <w:rPr>
                <w:rStyle w:val="AnswerGray"/>
              </w:rPr>
            </w:pPr>
            <w:r w:rsidRPr="00B45F4C">
              <w:rPr>
                <w:rStyle w:val="AnswerGray"/>
              </w:rPr>
              <w:t>192.168.2.1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lastRenderedPageBreak/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0C36B894" w14:textId="6C1523C6" w:rsidR="00B67963" w:rsidRDefault="00B67963" w:rsidP="00B26C73">
      <w:pPr>
        <w:pStyle w:val="ConfigWindow"/>
      </w:pPr>
      <w:r>
        <w:t>End of document</w:t>
      </w:r>
    </w:p>
    <w:p w14:paraId="0A12FD93" w14:textId="3EE97DC6" w:rsidR="00645AE3" w:rsidRPr="00B26C73" w:rsidRDefault="00645AE3" w:rsidP="00B26C73">
      <w:pPr>
        <w:pStyle w:val="Heading1"/>
        <w:rPr>
          <w:rStyle w:val="LabSectionGray"/>
        </w:rPr>
      </w:pPr>
      <w:r w:rsidRPr="00B26C73">
        <w:rPr>
          <w:rStyle w:val="LabSectionGray"/>
        </w:rPr>
        <w:t xml:space="preserve">Answer </w:t>
      </w:r>
      <w:r w:rsidR="006B7E15">
        <w:rPr>
          <w:rStyle w:val="LabSectionGray"/>
        </w:rPr>
        <w:t>S</w:t>
      </w:r>
      <w:r w:rsidRPr="00B26C73">
        <w:rPr>
          <w:rStyle w:val="LabSectionGray"/>
        </w:rPr>
        <w:t>cripts</w:t>
      </w:r>
    </w:p>
    <w:p w14:paraId="1596A36E" w14:textId="77777777" w:rsidR="00651222" w:rsidRPr="00B26C73" w:rsidRDefault="00651222" w:rsidP="00B26C73">
      <w:pPr>
        <w:pStyle w:val="Heading1"/>
        <w:rPr>
          <w:rStyle w:val="LabSectionGray"/>
        </w:rPr>
      </w:pPr>
      <w:r w:rsidRPr="00B26C73">
        <w:rPr>
          <w:rStyle w:val="LabSectionGray"/>
        </w:rPr>
        <w:t>RTR-A</w:t>
      </w:r>
    </w:p>
    <w:p w14:paraId="1450DA31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enable</w:t>
      </w:r>
    </w:p>
    <w:p w14:paraId="391A942D" w14:textId="0A85E6AD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conf t</w:t>
      </w:r>
    </w:p>
    <w:p w14:paraId="4BB356F1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service password-encryption</w:t>
      </w:r>
    </w:p>
    <w:p w14:paraId="41466A37" w14:textId="5F80F07B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security passwords min-length 10</w:t>
      </w:r>
    </w:p>
    <w:p w14:paraId="65DEFE0E" w14:textId="68BD5F6D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hostname RTR-A</w:t>
      </w:r>
    </w:p>
    <w:p w14:paraId="48817E1F" w14:textId="0E27BF33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login block-for 45 attempts 3 within 100</w:t>
      </w:r>
    </w:p>
    <w:p w14:paraId="12E968C4" w14:textId="7EF3EDF5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enable secret </w:t>
      </w:r>
      <w:r w:rsidR="009513DA">
        <w:rPr>
          <w:rStyle w:val="DevConfigGray"/>
        </w:rPr>
        <w:t>@Cons1234!</w:t>
      </w:r>
    </w:p>
    <w:p w14:paraId="7E2B5417" w14:textId="1C3944B5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username </w:t>
      </w:r>
      <w:proofErr w:type="spellStart"/>
      <w:r w:rsidRPr="00B26C73">
        <w:rPr>
          <w:rStyle w:val="DevConfigGray"/>
        </w:rPr>
        <w:t>NETadmin</w:t>
      </w:r>
      <w:proofErr w:type="spellEnd"/>
      <w:r w:rsidRPr="00B26C73">
        <w:rPr>
          <w:rStyle w:val="DevConfigGray"/>
        </w:rPr>
        <w:t xml:space="preserve"> </w:t>
      </w:r>
      <w:r w:rsidR="00180621">
        <w:rPr>
          <w:rStyle w:val="DevConfigGray"/>
        </w:rPr>
        <w:t>secret</w:t>
      </w:r>
      <w:r w:rsidR="00180621" w:rsidRPr="00B26C73">
        <w:rPr>
          <w:rStyle w:val="DevConfigGray"/>
        </w:rPr>
        <w:t xml:space="preserve"> </w:t>
      </w:r>
      <w:r w:rsidR="009513DA">
        <w:rPr>
          <w:rStyle w:val="DevConfigGray"/>
        </w:rPr>
        <w:t>LogAdmin!9</w:t>
      </w:r>
    </w:p>
    <w:p w14:paraId="5F45FA14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no </w:t>
      </w:r>
      <w:proofErr w:type="spellStart"/>
      <w:r w:rsidRPr="00B26C73">
        <w:rPr>
          <w:rStyle w:val="DevConfigGray"/>
        </w:rPr>
        <w:t>ip</w:t>
      </w:r>
      <w:proofErr w:type="spellEnd"/>
      <w:r w:rsidRPr="00B26C73">
        <w:rPr>
          <w:rStyle w:val="DevConfigGray"/>
        </w:rPr>
        <w:t xml:space="preserve"> domain-lookup</w:t>
      </w:r>
    </w:p>
    <w:p w14:paraId="496EE6C1" w14:textId="10EF42DA" w:rsidR="00651222" w:rsidRPr="00B26C73" w:rsidRDefault="00651222" w:rsidP="00B26C73">
      <w:pPr>
        <w:pStyle w:val="DevConfigs"/>
        <w:rPr>
          <w:rStyle w:val="DevConfigGray"/>
        </w:rPr>
      </w:pPr>
      <w:proofErr w:type="spellStart"/>
      <w:r w:rsidRPr="00B26C73">
        <w:rPr>
          <w:rStyle w:val="DevConfigGray"/>
        </w:rPr>
        <w:t>ip</w:t>
      </w:r>
      <w:proofErr w:type="spellEnd"/>
      <w:r w:rsidRPr="00B26C73">
        <w:rPr>
          <w:rStyle w:val="DevConfigGray"/>
        </w:rPr>
        <w:t xml:space="preserve"> domain-name security.com</w:t>
      </w:r>
    </w:p>
    <w:p w14:paraId="3E9751B4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banner </w:t>
      </w:r>
      <w:proofErr w:type="spellStart"/>
      <w:r w:rsidRPr="00B26C73">
        <w:rPr>
          <w:rStyle w:val="DevConfigGray"/>
        </w:rPr>
        <w:t>motd</w:t>
      </w:r>
      <w:proofErr w:type="spellEnd"/>
      <w:r w:rsidRPr="00B26C73">
        <w:rPr>
          <w:rStyle w:val="DevConfigGray"/>
        </w:rPr>
        <w:t xml:space="preserve"> ^C</w:t>
      </w:r>
    </w:p>
    <w:p w14:paraId="2E6C32BC" w14:textId="7C7CBB9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Unauthorized access prohibited. ^C</w:t>
      </w:r>
    </w:p>
    <w:p w14:paraId="07E31949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line con 0</w:t>
      </w:r>
    </w:p>
    <w:p w14:paraId="2E4DC7D5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exec-timeout 7 0</w:t>
      </w:r>
    </w:p>
    <w:p w14:paraId="78F806B3" w14:textId="7DC9F00A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password </w:t>
      </w:r>
      <w:r w:rsidR="009513DA">
        <w:rPr>
          <w:rStyle w:val="DevConfigGray"/>
        </w:rPr>
        <w:t>@Cons1234!</w:t>
      </w:r>
    </w:p>
    <w:p w14:paraId="716C18CD" w14:textId="5C586F33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login</w:t>
      </w:r>
    </w:p>
    <w:p w14:paraId="38DBA698" w14:textId="3E4143F3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line aux 0</w:t>
      </w:r>
    </w:p>
    <w:p w14:paraId="5D92F7AC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line </w:t>
      </w:r>
      <w:proofErr w:type="spellStart"/>
      <w:r w:rsidRPr="00B26C73">
        <w:rPr>
          <w:rStyle w:val="DevConfigGray"/>
        </w:rPr>
        <w:t>vty</w:t>
      </w:r>
      <w:proofErr w:type="spellEnd"/>
      <w:r w:rsidRPr="00B26C73">
        <w:rPr>
          <w:rStyle w:val="DevConfigGray"/>
        </w:rPr>
        <w:t xml:space="preserve"> 0 4</w:t>
      </w:r>
    </w:p>
    <w:p w14:paraId="6A34753F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exec-timeout 7 0</w:t>
      </w:r>
    </w:p>
    <w:p w14:paraId="7982E413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login local</w:t>
      </w:r>
    </w:p>
    <w:p w14:paraId="2D74A636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transport input </w:t>
      </w:r>
      <w:proofErr w:type="spellStart"/>
      <w:r w:rsidRPr="00B26C73">
        <w:rPr>
          <w:rStyle w:val="DevConfigGray"/>
        </w:rPr>
        <w:t>ssh</w:t>
      </w:r>
      <w:proofErr w:type="spellEnd"/>
    </w:p>
    <w:p w14:paraId="6F194273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line </w:t>
      </w:r>
      <w:proofErr w:type="spellStart"/>
      <w:r w:rsidRPr="00B26C73">
        <w:rPr>
          <w:rStyle w:val="DevConfigGray"/>
        </w:rPr>
        <w:t>vty</w:t>
      </w:r>
      <w:proofErr w:type="spellEnd"/>
      <w:r w:rsidRPr="00B26C73">
        <w:rPr>
          <w:rStyle w:val="DevConfigGray"/>
        </w:rPr>
        <w:t xml:space="preserve"> 5 15</w:t>
      </w:r>
    </w:p>
    <w:p w14:paraId="08A028BE" w14:textId="7836C0C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no login</w:t>
      </w:r>
    </w:p>
    <w:p w14:paraId="0347AAC3" w14:textId="77777777" w:rsidR="00651222" w:rsidRPr="00B26C73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crypto key </w:t>
      </w:r>
      <w:proofErr w:type="gramStart"/>
      <w:r w:rsidRPr="00B26C73">
        <w:rPr>
          <w:rStyle w:val="DevConfigGray"/>
        </w:rPr>
        <w:t>generate</w:t>
      </w:r>
      <w:proofErr w:type="gramEnd"/>
      <w:r w:rsidRPr="00B26C73">
        <w:rPr>
          <w:rStyle w:val="DevConfigGray"/>
        </w:rPr>
        <w:t xml:space="preserve"> </w:t>
      </w:r>
      <w:proofErr w:type="spellStart"/>
      <w:r w:rsidRPr="00B26C73">
        <w:rPr>
          <w:rStyle w:val="DevConfigGray"/>
        </w:rPr>
        <w:t>rsa</w:t>
      </w:r>
      <w:proofErr w:type="spellEnd"/>
    </w:p>
    <w:p w14:paraId="6F6EB4FB" w14:textId="360F1B16" w:rsidR="00651222" w:rsidRDefault="00651222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1024</w:t>
      </w:r>
    </w:p>
    <w:p w14:paraId="3CD3BEF2" w14:textId="62EA461B" w:rsidR="005F1441" w:rsidRPr="00B26C73" w:rsidRDefault="005F1441" w:rsidP="00B26C73">
      <w:pPr>
        <w:pStyle w:val="DevConfigs"/>
        <w:rPr>
          <w:rStyle w:val="DevConfigGray"/>
        </w:rPr>
      </w:pPr>
      <w:r>
        <w:rPr>
          <w:rStyle w:val="DevConfigGray"/>
        </w:rPr>
        <w:t>end</w:t>
      </w:r>
    </w:p>
    <w:p w14:paraId="04571EBF" w14:textId="77777777" w:rsidR="00651222" w:rsidRPr="00B26C73" w:rsidRDefault="00651222" w:rsidP="00B26C73">
      <w:pPr>
        <w:pStyle w:val="Heading1"/>
        <w:rPr>
          <w:rStyle w:val="LabSectionGray"/>
        </w:rPr>
      </w:pPr>
      <w:r w:rsidRPr="00B26C73">
        <w:rPr>
          <w:rStyle w:val="LabSectionGray"/>
        </w:rPr>
        <w:lastRenderedPageBreak/>
        <w:t>SW-1</w:t>
      </w:r>
    </w:p>
    <w:p w14:paraId="38CF121A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enable</w:t>
      </w:r>
    </w:p>
    <w:p w14:paraId="5471F22F" w14:textId="5DE04C4B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conf t</w:t>
      </w:r>
    </w:p>
    <w:p w14:paraId="6114F0A9" w14:textId="12B36ADF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hostname SW-1</w:t>
      </w:r>
    </w:p>
    <w:p w14:paraId="22794F95" w14:textId="4FC55CD8" w:rsidR="00920C61" w:rsidRDefault="00920C61" w:rsidP="00B26C73">
      <w:pPr>
        <w:pStyle w:val="DevConfigs"/>
        <w:rPr>
          <w:rStyle w:val="DevConfigGray"/>
        </w:rPr>
      </w:pPr>
      <w:proofErr w:type="spellStart"/>
      <w:r w:rsidRPr="00B26C73">
        <w:rPr>
          <w:rStyle w:val="DevConfigGray"/>
        </w:rPr>
        <w:t>ip</w:t>
      </w:r>
      <w:proofErr w:type="spellEnd"/>
      <w:r w:rsidRPr="00B26C73">
        <w:rPr>
          <w:rStyle w:val="DevConfigGray"/>
        </w:rPr>
        <w:t xml:space="preserve"> domain-name security.com</w:t>
      </w:r>
    </w:p>
    <w:p w14:paraId="5A4BF5FB" w14:textId="77777777" w:rsidR="006B7E15" w:rsidRPr="00B26C73" w:rsidRDefault="006B7E15" w:rsidP="006B7E15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enable secret </w:t>
      </w:r>
      <w:r>
        <w:rPr>
          <w:rStyle w:val="DevConfigGray"/>
        </w:rPr>
        <w:t>@Cons1234!</w:t>
      </w:r>
    </w:p>
    <w:p w14:paraId="3B73DE3D" w14:textId="4742A77F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username </w:t>
      </w:r>
      <w:proofErr w:type="spellStart"/>
      <w:r w:rsidRPr="00B26C73">
        <w:rPr>
          <w:rStyle w:val="DevConfigGray"/>
        </w:rPr>
        <w:t>NETadmin</w:t>
      </w:r>
      <w:proofErr w:type="spellEnd"/>
      <w:r w:rsidRPr="00B26C73">
        <w:rPr>
          <w:rStyle w:val="DevConfigGray"/>
        </w:rPr>
        <w:t xml:space="preserve"> </w:t>
      </w:r>
      <w:r w:rsidR="00641A06">
        <w:rPr>
          <w:rStyle w:val="DevConfigGray"/>
        </w:rPr>
        <w:t>secret</w:t>
      </w:r>
      <w:r w:rsidRPr="00B26C73">
        <w:rPr>
          <w:rStyle w:val="DevConfigGray"/>
        </w:rPr>
        <w:t xml:space="preserve"> </w:t>
      </w:r>
      <w:r w:rsidR="008337A0">
        <w:rPr>
          <w:rStyle w:val="DevConfigGray"/>
        </w:rPr>
        <w:t>LogAdmin!9</w:t>
      </w:r>
    </w:p>
    <w:p w14:paraId="6721ABCA" w14:textId="231F7C01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interface </w:t>
      </w:r>
      <w:r w:rsidR="005F1441">
        <w:rPr>
          <w:rStyle w:val="DevConfigGray"/>
        </w:rPr>
        <w:t>range f</w:t>
      </w:r>
      <w:r w:rsidRPr="00B26C73">
        <w:rPr>
          <w:rStyle w:val="DevConfigGray"/>
        </w:rPr>
        <w:t>astEthernet0/1</w:t>
      </w:r>
      <w:r w:rsidR="005F1441">
        <w:rPr>
          <w:rStyle w:val="DevConfigGray"/>
        </w:rPr>
        <w:t>, f</w:t>
      </w:r>
      <w:r w:rsidR="005F1441" w:rsidRPr="00C0292F">
        <w:rPr>
          <w:rStyle w:val="DevConfigGray"/>
        </w:rPr>
        <w:t>astEthernet0/3</w:t>
      </w:r>
      <w:r w:rsidR="005F1441">
        <w:rPr>
          <w:rStyle w:val="DevConfigGray"/>
        </w:rPr>
        <w:t xml:space="preserve"> – 24, </w:t>
      </w:r>
      <w:r w:rsidR="005F1441" w:rsidRPr="00C0292F">
        <w:rPr>
          <w:rStyle w:val="DevConfigGray"/>
        </w:rPr>
        <w:t>GigabitEthernet0/2</w:t>
      </w:r>
    </w:p>
    <w:p w14:paraId="11C8583A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shutdown</w:t>
      </w:r>
    </w:p>
    <w:p w14:paraId="754EE98B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>interface Vlan1</w:t>
      </w:r>
    </w:p>
    <w:p w14:paraId="6F625D73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</w:t>
      </w:r>
      <w:proofErr w:type="spellStart"/>
      <w:r w:rsidRPr="00B26C73">
        <w:rPr>
          <w:rStyle w:val="DevConfigGray"/>
        </w:rPr>
        <w:t>ip</w:t>
      </w:r>
      <w:proofErr w:type="spellEnd"/>
      <w:r w:rsidRPr="00B26C73">
        <w:rPr>
          <w:rStyle w:val="DevConfigGray"/>
        </w:rPr>
        <w:t xml:space="preserve"> address 192.168.1.254 255.255.255.0</w:t>
      </w:r>
    </w:p>
    <w:p w14:paraId="63E01074" w14:textId="7B32C7D1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no shutdown</w:t>
      </w:r>
    </w:p>
    <w:p w14:paraId="38928F05" w14:textId="058CD25F" w:rsidR="00920C61" w:rsidRPr="00B26C73" w:rsidRDefault="00920C61" w:rsidP="00B26C73">
      <w:pPr>
        <w:pStyle w:val="DevConfigs"/>
        <w:rPr>
          <w:rStyle w:val="DevConfigGray"/>
        </w:rPr>
      </w:pPr>
      <w:proofErr w:type="spellStart"/>
      <w:r w:rsidRPr="00B26C73">
        <w:rPr>
          <w:rStyle w:val="DevConfigGray"/>
        </w:rPr>
        <w:t>ip</w:t>
      </w:r>
      <w:proofErr w:type="spellEnd"/>
      <w:r w:rsidRPr="00B26C73">
        <w:rPr>
          <w:rStyle w:val="DevConfigGray"/>
        </w:rPr>
        <w:t xml:space="preserve"> default-gateway 192.168.1.1</w:t>
      </w:r>
    </w:p>
    <w:p w14:paraId="69858AEE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line </w:t>
      </w:r>
      <w:proofErr w:type="spellStart"/>
      <w:r w:rsidRPr="00B26C73">
        <w:rPr>
          <w:rStyle w:val="DevConfigGray"/>
        </w:rPr>
        <w:t>vty</w:t>
      </w:r>
      <w:proofErr w:type="spellEnd"/>
      <w:r w:rsidRPr="00B26C73">
        <w:rPr>
          <w:rStyle w:val="DevConfigGray"/>
        </w:rPr>
        <w:t xml:space="preserve"> 0 4</w:t>
      </w:r>
    </w:p>
    <w:p w14:paraId="198C814C" w14:textId="6EF3EF2A" w:rsidR="00920C61" w:rsidRPr="00B26C73" w:rsidRDefault="00F36002" w:rsidP="00B26C7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20C61" w:rsidRPr="00B26C73">
        <w:rPr>
          <w:rStyle w:val="DevConfigGray"/>
        </w:rPr>
        <w:t>login local</w:t>
      </w:r>
    </w:p>
    <w:p w14:paraId="3E490638" w14:textId="77777777" w:rsidR="00920C61" w:rsidRPr="00B26C73" w:rsidRDefault="00920C61" w:rsidP="00B26C73">
      <w:pPr>
        <w:pStyle w:val="DevConfigs"/>
        <w:rPr>
          <w:rStyle w:val="DevConfigGray"/>
        </w:rPr>
      </w:pPr>
      <w:r w:rsidRPr="00B26C73">
        <w:rPr>
          <w:rStyle w:val="DevConfigGray"/>
        </w:rPr>
        <w:t xml:space="preserve"> transport input </w:t>
      </w:r>
      <w:proofErr w:type="spellStart"/>
      <w:r w:rsidRPr="00B26C73">
        <w:rPr>
          <w:rStyle w:val="DevConfigGray"/>
        </w:rPr>
        <w:t>ssh</w:t>
      </w:r>
      <w:proofErr w:type="spellEnd"/>
    </w:p>
    <w:p w14:paraId="17C8B4F3" w14:textId="77777777" w:rsidR="005F1441" w:rsidRPr="00C0292F" w:rsidRDefault="005F1441" w:rsidP="005F1441">
      <w:pPr>
        <w:pStyle w:val="DevConfigs"/>
        <w:rPr>
          <w:rStyle w:val="DevConfigGray"/>
        </w:rPr>
      </w:pPr>
      <w:r w:rsidRPr="00C0292F">
        <w:rPr>
          <w:rStyle w:val="DevConfigGray"/>
        </w:rPr>
        <w:t xml:space="preserve">crypto key </w:t>
      </w:r>
      <w:proofErr w:type="gramStart"/>
      <w:r w:rsidRPr="00C0292F">
        <w:rPr>
          <w:rStyle w:val="DevConfigGray"/>
        </w:rPr>
        <w:t>generate</w:t>
      </w:r>
      <w:proofErr w:type="gramEnd"/>
      <w:r w:rsidRPr="00C0292F">
        <w:rPr>
          <w:rStyle w:val="DevConfigGray"/>
        </w:rPr>
        <w:t xml:space="preserve"> </w:t>
      </w:r>
      <w:proofErr w:type="spellStart"/>
      <w:r w:rsidRPr="00C0292F">
        <w:rPr>
          <w:rStyle w:val="DevConfigGray"/>
        </w:rPr>
        <w:t>rsa</w:t>
      </w:r>
      <w:proofErr w:type="spellEnd"/>
    </w:p>
    <w:p w14:paraId="59A05A38" w14:textId="77777777" w:rsidR="005F1441" w:rsidRDefault="005F1441" w:rsidP="00B26C73">
      <w:pPr>
        <w:pStyle w:val="DevConfigs"/>
        <w:rPr>
          <w:rStyle w:val="DevConfigGray"/>
        </w:rPr>
      </w:pPr>
      <w:r w:rsidRPr="00C0292F">
        <w:rPr>
          <w:rStyle w:val="DevConfigGray"/>
        </w:rPr>
        <w:t>1024</w:t>
      </w:r>
    </w:p>
    <w:p w14:paraId="7F107499" w14:textId="7272638C" w:rsidR="00645AE3" w:rsidRPr="00B26C73" w:rsidRDefault="005F1441" w:rsidP="00B26C73">
      <w:pPr>
        <w:pStyle w:val="DevConfigs"/>
        <w:rPr>
          <w:rStyle w:val="DevConfigGray"/>
        </w:rPr>
      </w:pPr>
      <w:r>
        <w:rPr>
          <w:rStyle w:val="DevConfigGray"/>
        </w:rPr>
        <w:t>end</w:t>
      </w:r>
    </w:p>
    <w:sectPr w:rsidR="00645AE3" w:rsidRPr="00B26C7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44F2A" w14:textId="77777777" w:rsidR="00B877ED" w:rsidRDefault="00B877ED" w:rsidP="00710659">
      <w:pPr>
        <w:spacing w:after="0" w:line="240" w:lineRule="auto"/>
      </w:pPr>
      <w:r>
        <w:separator/>
      </w:r>
    </w:p>
    <w:p w14:paraId="3FCDC178" w14:textId="77777777" w:rsidR="00B877ED" w:rsidRDefault="00B877ED"/>
  </w:endnote>
  <w:endnote w:type="continuationSeparator" w:id="0">
    <w:p w14:paraId="0793C287" w14:textId="77777777" w:rsidR="00B877ED" w:rsidRDefault="00B877ED" w:rsidP="00710659">
      <w:pPr>
        <w:spacing w:after="0" w:line="240" w:lineRule="auto"/>
      </w:pPr>
      <w:r>
        <w:continuationSeparator/>
      </w:r>
    </w:p>
    <w:p w14:paraId="4A9A5EDA" w14:textId="77777777" w:rsidR="00B877ED" w:rsidRDefault="00B87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D9C88" w14:textId="28B589E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F663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42798" w14:textId="0B158F1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F663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F0267" w14:textId="77777777" w:rsidR="00B877ED" w:rsidRDefault="00B877ED" w:rsidP="00710659">
      <w:pPr>
        <w:spacing w:after="0" w:line="240" w:lineRule="auto"/>
      </w:pPr>
      <w:r>
        <w:separator/>
      </w:r>
    </w:p>
    <w:p w14:paraId="576BE7FB" w14:textId="77777777" w:rsidR="00B877ED" w:rsidRDefault="00B877ED"/>
  </w:footnote>
  <w:footnote w:type="continuationSeparator" w:id="0">
    <w:p w14:paraId="242A457F" w14:textId="77777777" w:rsidR="00B877ED" w:rsidRDefault="00B877ED" w:rsidP="00710659">
      <w:pPr>
        <w:spacing w:after="0" w:line="240" w:lineRule="auto"/>
      </w:pPr>
      <w:r>
        <w:continuationSeparator/>
      </w:r>
    </w:p>
    <w:p w14:paraId="04B8D216" w14:textId="77777777" w:rsidR="00B877ED" w:rsidRDefault="00B877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31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7ED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F663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56AF9"/>
    <w:rsid w:val="003E115C"/>
    <w:rsid w:val="0050440D"/>
    <w:rsid w:val="0071351B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A4198-8AD5-4C64-9FC3-863262B3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dc:description>2019</dc:description>
  <cp:lastModifiedBy>DH</cp:lastModifiedBy>
  <cp:revision>3</cp:revision>
  <cp:lastPrinted>2019-09-19T20:29:00Z</cp:lastPrinted>
  <dcterms:created xsi:type="dcterms:W3CDTF">2019-10-02T15:55:00Z</dcterms:created>
  <dcterms:modified xsi:type="dcterms:W3CDTF">2019-12-02T23:29:00Z</dcterms:modified>
</cp:coreProperties>
</file>