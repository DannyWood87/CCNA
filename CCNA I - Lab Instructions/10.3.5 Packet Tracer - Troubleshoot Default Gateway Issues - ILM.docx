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113BFD"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DC16C4">
            <w:pPr>
              <w:pStyle w:val="TableHeading"/>
            </w:pPr>
            <w:r>
              <w:t>Default Gateway</w:t>
            </w:r>
          </w:p>
        </w:tc>
      </w:tr>
      <w:tr w:rsidR="00D03FD0"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N/A</w:t>
            </w:r>
          </w:p>
        </w:tc>
      </w:tr>
      <w:tr w:rsidR="00D03FD0"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w:t>
            </w:r>
            <w:bookmarkStart w:id="0" w:name="_GoBack"/>
            <w:bookmarkEnd w:id="0"/>
            <w:r>
              <w:t>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N/A</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192.168.10.1</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192.168.11.1</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192.168.10.1</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192.168.10.1</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192.168.11.1</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DC16C4">
            <w:pPr>
              <w:pStyle w:val="TableText"/>
              <w:rPr>
                <w:rStyle w:val="AnswerGray"/>
              </w:rPr>
            </w:pPr>
            <w:r w:rsidRPr="00446030">
              <w:rPr>
                <w:rStyle w:val="AnswerGray"/>
              </w:rPr>
              <w:t>192.168.11.1</w:t>
            </w:r>
          </w:p>
        </w:tc>
      </w:tr>
    </w:tbl>
    <w:p w:rsidR="00D03FD0" w:rsidRDefault="00D03FD0" w:rsidP="00D03FD0">
      <w:pPr>
        <w:pStyle w:val="Heading1"/>
      </w:pPr>
      <w:r>
        <w:t>Objectives</w:t>
      </w:r>
    </w:p>
    <w:p w:rsidR="00D03FD0" w:rsidRDefault="00D03FD0" w:rsidP="00D03FD0">
      <w:pPr>
        <w:pStyle w:val="BodyTextL25Bold"/>
      </w:pPr>
      <w:r>
        <w:t>Part 1: Verify Network Documentation and Isolate Problems</w:t>
      </w:r>
    </w:p>
    <w:p w:rsidR="00D03FD0" w:rsidRDefault="00D03FD0" w:rsidP="00D03FD0">
      <w:pPr>
        <w:pStyle w:val="BodyTextL25Bold"/>
      </w:pPr>
      <w:r>
        <w:t xml:space="preserve">Part 2: Implement, Verify, and Document Solutions </w:t>
      </w:r>
    </w:p>
    <w:p w:rsidR="00D03FD0" w:rsidRDefault="00D03FD0" w:rsidP="00D03FD0">
      <w:pPr>
        <w:pStyle w:val="Heading1"/>
      </w:pPr>
      <w:r>
        <w:t>Background</w:t>
      </w:r>
    </w:p>
    <w:p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rsidR="00D03FD0" w:rsidRDefault="00D03FD0" w:rsidP="00D03FD0">
      <w:pPr>
        <w:pStyle w:val="SubStepAlpha"/>
      </w:pPr>
      <w:r>
        <w:t>Verify the network documentation and use tests to isolate problems.</w:t>
      </w:r>
    </w:p>
    <w:p w:rsidR="00D03FD0" w:rsidRDefault="00D03FD0" w:rsidP="00D03FD0">
      <w:pPr>
        <w:pStyle w:val="SubStepAlpha"/>
      </w:pPr>
      <w:r>
        <w:t>Determine an appropriate solution for a given problem.</w:t>
      </w:r>
    </w:p>
    <w:p w:rsidR="00D03FD0" w:rsidRDefault="00D03FD0" w:rsidP="00D03FD0">
      <w:pPr>
        <w:pStyle w:val="SubStepAlpha"/>
      </w:pPr>
      <w:r>
        <w:t>Implement the solution.</w:t>
      </w:r>
    </w:p>
    <w:p w:rsidR="00D03FD0" w:rsidRDefault="00D03FD0" w:rsidP="00D03FD0">
      <w:pPr>
        <w:pStyle w:val="SubStepAlpha"/>
      </w:pPr>
      <w:r>
        <w:t>Test to verify the problem is resolved.</w:t>
      </w:r>
    </w:p>
    <w:p w:rsidR="00D03FD0" w:rsidRDefault="00D03FD0" w:rsidP="00D03FD0">
      <w:pPr>
        <w:pStyle w:val="SubStepAlpha"/>
      </w:pPr>
      <w:r>
        <w:t>Document the solution.</w:t>
      </w:r>
    </w:p>
    <w:p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rsidR="00D03FD0" w:rsidRDefault="00D03FD0" w:rsidP="00D03FD0">
      <w:pPr>
        <w:pStyle w:val="Heading1"/>
      </w:pPr>
      <w:r>
        <w:t>Instructions</w:t>
      </w:r>
    </w:p>
    <w:p w:rsidR="00D03FD0" w:rsidRDefault="00D03FD0" w:rsidP="00D03FD0">
      <w:pPr>
        <w:pStyle w:val="Heading2"/>
      </w:pPr>
      <w:r>
        <w:t>Verify Network Documentation and Isolate Problems</w:t>
      </w:r>
    </w:p>
    <w:p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rsidR="00D03FD0" w:rsidRDefault="00D03FD0" w:rsidP="00D03FD0">
      <w:pPr>
        <w:pStyle w:val="Heading3"/>
        <w:numPr>
          <w:ilvl w:val="1"/>
          <w:numId w:val="14"/>
        </w:numPr>
      </w:pPr>
      <w:r>
        <w:t>Verify the network documentation and isolate any problems.</w:t>
      </w:r>
    </w:p>
    <w:p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rsidR="00D03FD0" w:rsidRDefault="00D03FD0" w:rsidP="00D03FD0">
      <w:pPr>
        <w:pStyle w:val="BodyTextL25Bold"/>
      </w:pPr>
      <w:r>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07DCA">
            <w:pPr>
              <w:pStyle w:val="TableHeading"/>
            </w:pPr>
            <w:r>
              <w:t>Verified</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BD52AA">
            <w:pPr>
              <w:pStyle w:val="ConfigWindow"/>
            </w:pPr>
            <w:r>
              <w:t>blank</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BD52AA">
            <w:pPr>
              <w:pStyle w:val="ConfigWindow"/>
            </w:pPr>
            <w:r>
              <w:t>blank</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BD52AA">
            <w:pPr>
              <w:pStyle w:val="ConfigWindow"/>
            </w:pPr>
            <w:r w:rsidRPr="00BD52AA">
              <w:t>blank</w:t>
            </w:r>
          </w:p>
        </w:tc>
      </w:tr>
    </w:tbl>
    <w:p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rsidR="00D03FD0" w:rsidRDefault="00D03FD0" w:rsidP="00D03FD0">
      <w:pPr>
        <w:pStyle w:val="Heading3"/>
      </w:pPr>
      <w:r>
        <w:t>Determine an appropriate solution for the problem.</w:t>
      </w:r>
    </w:p>
    <w:p w:rsidR="00D03FD0" w:rsidRDefault="00D03FD0" w:rsidP="00D03FD0">
      <w:pPr>
        <w:pStyle w:val="SubStepAlpha"/>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rsidR="00D03FD0" w:rsidRDefault="00D03FD0" w:rsidP="00D03FD0">
      <w:pPr>
        <w:pStyle w:val="SubStepAlpha"/>
      </w:pPr>
      <w:r>
        <w:t>Suggest a solution that you think will resolve the problem and document it. For example, change the IP address for PC1 to match the documentation.</w:t>
      </w:r>
    </w:p>
    <w:p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rsidR="00D03FD0" w:rsidRDefault="00D03FD0" w:rsidP="00D03FD0">
      <w:pPr>
        <w:pStyle w:val="Heading2"/>
      </w:pPr>
      <w:r>
        <w:t>Implement, Verify, and Document Solutions</w:t>
      </w:r>
    </w:p>
    <w:p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rsidR="00D03FD0" w:rsidRDefault="00D03FD0" w:rsidP="00D03FD0">
      <w:pPr>
        <w:pStyle w:val="Heading3"/>
      </w:pPr>
      <w:r>
        <w:t>Implement solutions to connectivity problems.</w:t>
      </w:r>
    </w:p>
    <w:p w:rsidR="00D03FD0" w:rsidRDefault="00D03FD0" w:rsidP="00D03FD0">
      <w:pPr>
        <w:pStyle w:val="BodyTextL25"/>
      </w:pPr>
      <w:r>
        <w:t>Refer to your documentation in Part 1. Choose the first issue and implement your suggested solution. For example, correct the IP address on PC1.</w:t>
      </w:r>
    </w:p>
    <w:p w:rsidR="00D03FD0" w:rsidRDefault="00D03FD0" w:rsidP="00D03FD0">
      <w:pPr>
        <w:pStyle w:val="Heading3"/>
      </w:pPr>
      <w:r>
        <w:t>Verify that the problem is now resolved.</w:t>
      </w:r>
    </w:p>
    <w:p w:rsidR="00D03FD0" w:rsidRDefault="00D03FD0" w:rsidP="00D03FD0">
      <w:pPr>
        <w:pStyle w:val="SubStepAlpha"/>
      </w:pPr>
      <w:r>
        <w:t>Verify your solution has solved the problem by performing the test you used to identify the problem. For example, can PC1 now ping PC2?</w:t>
      </w:r>
    </w:p>
    <w:p w:rsidR="00D03FD0" w:rsidRDefault="00D03FD0" w:rsidP="00D03FD0">
      <w:pPr>
        <w:pStyle w:val="SubStepAlpha"/>
      </w:pPr>
      <w:r>
        <w:t>If the problem is resolved, indicate so in your documentation. For example, in the table above, a simple checkmark would suffice in the “Verified” column.</w:t>
      </w:r>
    </w:p>
    <w:p w:rsidR="00D03FD0" w:rsidRDefault="00D03FD0" w:rsidP="00D03FD0">
      <w:pPr>
        <w:pStyle w:val="Heading3"/>
      </w:pPr>
      <w:r>
        <w:t>Verify that all issues are resolved.</w:t>
      </w:r>
    </w:p>
    <w:p w:rsidR="00D03FD0" w:rsidRDefault="00D03FD0" w:rsidP="00D03FD0">
      <w:pPr>
        <w:pStyle w:val="SubStepAlpha"/>
      </w:pPr>
      <w:r>
        <w:t>If you still have an outstanding issue with a solution that has not yet been implemented, return to Part 2, Step 1.</w:t>
      </w:r>
    </w:p>
    <w:p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rsidR="00986C4C" w:rsidRDefault="00986C4C" w:rsidP="00986C4C">
      <w:pPr>
        <w:pStyle w:val="ConfigWindow"/>
      </w:pPr>
      <w:r>
        <w:t>End of document</w:t>
      </w:r>
    </w:p>
    <w:p w:rsidR="00D03FD0" w:rsidRPr="00D03FD0" w:rsidRDefault="00D03FD0" w:rsidP="00D03FD0">
      <w:pPr>
        <w:pStyle w:val="Heading1"/>
        <w:rPr>
          <w:highlight w:val="lightGray"/>
        </w:rPr>
      </w:pPr>
      <w:r w:rsidRPr="00D03FD0">
        <w:rPr>
          <w:highlight w:val="lightGray"/>
        </w:rPr>
        <w:t>Issues</w:t>
      </w:r>
    </w:p>
    <w:p w:rsidR="00D03FD0" w:rsidRPr="001862F0" w:rsidRDefault="00D03FD0" w:rsidP="00D03FD0">
      <w:pPr>
        <w:pStyle w:val="SubStepAlpha"/>
        <w:rPr>
          <w:highlight w:val="lightGray"/>
        </w:rPr>
      </w:pPr>
      <w:r w:rsidRPr="00D03FD0">
        <w:rPr>
          <w:rStyle w:val="AnswerGray"/>
          <w:highlight w:val="lightGray"/>
        </w:rPr>
        <w:t>PC1 cannot ping PC2 because PC1 has an IP address that does not belong to the network PC1 is attached to.</w:t>
      </w:r>
    </w:p>
    <w:p w:rsidR="00D03FD0" w:rsidRPr="00D03FD0" w:rsidRDefault="00D03FD0" w:rsidP="00D03FD0">
      <w:pPr>
        <w:pStyle w:val="SubStepAlpha"/>
        <w:rPr>
          <w:highlight w:val="lightGray"/>
        </w:rPr>
      </w:pPr>
      <w:r w:rsidRPr="00D03FD0">
        <w:rPr>
          <w:rStyle w:val="AnswerGray"/>
          <w:highlight w:val="lightGray"/>
        </w:rPr>
        <w:t>Devices cannot ping S2 and S2 cannot ping any device because S2 is missing an IP address.</w:t>
      </w:r>
    </w:p>
    <w:p w:rsidR="00D03FD0" w:rsidRPr="00D03FD0" w:rsidRDefault="00D03FD0" w:rsidP="00D03FD0">
      <w:pPr>
        <w:pStyle w:val="SubStepAlpha"/>
        <w:rPr>
          <w:highlight w:val="lightGray"/>
        </w:rPr>
      </w:pPr>
      <w:r w:rsidRPr="00D03FD0">
        <w:rPr>
          <w:rStyle w:val="AnswerGray"/>
          <w:highlight w:val="lightGray"/>
        </w:rPr>
        <w:t>Remote devices cannot ping PC4 because PC4 has the wrong default gateway configured.</w:t>
      </w:r>
    </w:p>
    <w:p w:rsidR="00D03FD0" w:rsidRPr="00D03FD0" w:rsidRDefault="00D03FD0" w:rsidP="00D03FD0">
      <w:pPr>
        <w:pStyle w:val="SubStepAlpha"/>
        <w:rPr>
          <w:highlight w:val="lightGray"/>
        </w:rPr>
      </w:pPr>
      <w:r w:rsidRPr="00D03FD0">
        <w:rPr>
          <w:rStyle w:val="AnswerGray"/>
          <w:highlight w:val="lightGray"/>
        </w:rPr>
        <w:t>Remote devices cannot ping S1 because S1 is missing a default gateway configuration.</w:t>
      </w:r>
    </w:p>
    <w:sectPr w:rsidR="00D03FD0" w:rsidRPr="00D03FD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BFD" w:rsidRDefault="00113BFD" w:rsidP="00710659">
      <w:pPr>
        <w:spacing w:after="0" w:line="240" w:lineRule="auto"/>
      </w:pPr>
      <w:r>
        <w:separator/>
      </w:r>
    </w:p>
    <w:p w:rsidR="00113BFD" w:rsidRDefault="00113BFD"/>
  </w:endnote>
  <w:endnote w:type="continuationSeparator" w:id="0">
    <w:p w:rsidR="00113BFD" w:rsidRDefault="00113BFD" w:rsidP="00710659">
      <w:pPr>
        <w:spacing w:after="0" w:line="240" w:lineRule="auto"/>
      </w:pPr>
      <w:r>
        <w:continuationSeparator/>
      </w:r>
    </w:p>
    <w:p w:rsidR="00113BFD" w:rsidRDefault="00113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C847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8476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BFD" w:rsidRDefault="00113BFD" w:rsidP="00710659">
      <w:pPr>
        <w:spacing w:after="0" w:line="240" w:lineRule="auto"/>
      </w:pPr>
      <w:r>
        <w:separator/>
      </w:r>
    </w:p>
    <w:p w:rsidR="00113BFD" w:rsidRDefault="00113BFD"/>
  </w:footnote>
  <w:footnote w:type="continuationSeparator" w:id="0">
    <w:p w:rsidR="00113BFD" w:rsidRDefault="00113BFD" w:rsidP="00710659">
      <w:pPr>
        <w:spacing w:after="0" w:line="240" w:lineRule="auto"/>
      </w:pPr>
      <w:r>
        <w:continuationSeparator/>
      </w:r>
    </w:p>
    <w:p w:rsidR="00113BFD" w:rsidRDefault="00113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284D4C"/>
    <w:rsid w:val="004510E5"/>
    <w:rsid w:val="00744042"/>
    <w:rsid w:val="00967E08"/>
    <w:rsid w:val="00BD4F0B"/>
    <w:rsid w:val="00BE5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6BE11A-4E8A-4966-9C85-892E3C9B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SP</dc:creator>
  <dc:description>2013</dc:description>
  <cp:lastModifiedBy>Suk-Yi Pennock -X (spennock - UNICON INC at Cisco)</cp:lastModifiedBy>
  <cp:revision>6</cp:revision>
  <dcterms:created xsi:type="dcterms:W3CDTF">2019-09-24T16:25:00Z</dcterms:created>
  <dcterms:modified xsi:type="dcterms:W3CDTF">2019-12-04T13:52:00Z</dcterms:modified>
</cp:coreProperties>
</file>